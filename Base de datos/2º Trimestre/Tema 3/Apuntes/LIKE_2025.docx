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bookmarkStart w:id="0" w:name="_GoBack"/>
      <w:bookmarkEnd w:id="0"/>
      <w:r>
        <w:rPr>
          <w:lang w:val="es-ES"/>
        </w:rPr>
        <w:t>LIKE :</w:t>
      </w:r>
    </w:p>
    <w:p>
      <w:pPr>
        <w:pStyle w:val="Normal"/>
        <w:rPr>
          <w:lang w:val="es-ES"/>
        </w:rPr>
      </w:pPr>
      <w:r>
        <w:rPr>
          <w:lang w:val="es-ES"/>
        </w:rPr>
        <w:t>Determina si una cadena de caracteres espec</w:t>
      </w:r>
      <w:r>
        <w:rPr>
          <w:rFonts w:cs="Tahoma" w:ascii="Tahoma" w:hAnsi="Tahoma"/>
          <w:lang w:val="es-ES"/>
        </w:rPr>
        <w:t>i</w:t>
      </w:r>
      <w:r>
        <w:rPr>
          <w:lang w:val="es-ES"/>
        </w:rPr>
        <w:t xml:space="preserve">fica coincide con un patrón especificado.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% número cualquiera de caracteres</w:t>
      </w:r>
    </w:p>
    <w:p>
      <w:pPr>
        <w:pStyle w:val="Normal"/>
        <w:rPr>
          <w:lang w:val="es-ES"/>
        </w:rPr>
      </w:pPr>
      <w:r>
        <w:rPr>
          <w:lang w:val="es-ES"/>
        </w:rPr>
        <w:t>_ un único carácter</w:t>
      </w:r>
    </w:p>
    <w:p>
      <w:pPr>
        <w:pStyle w:val="Normal"/>
        <w:rPr>
          <w:lang w:val="es-ES"/>
        </w:rPr>
      </w:pPr>
      <w:r>
        <w:rPr>
          <w:lang w:val="es-ES"/>
        </w:rPr>
        <w:t>[] uno del intervalo o los valores</w:t>
      </w:r>
    </w:p>
    <w:p>
      <w:pPr>
        <w:pStyle w:val="Normal"/>
        <w:rPr>
          <w:lang w:val="es-ES"/>
        </w:rPr>
      </w:pPr>
      <w:r>
        <w:rPr>
          <w:lang w:val="es-ES"/>
        </w:rPr>
        <w:t>[^]no pertenece a ese conjunto.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Ejercicio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Tipo de coincidencia   Modelo </w:t>
        <w:tab/>
        <w:t xml:space="preserve">      </w:t>
        <w:tab/>
        <w:tab/>
        <w:t xml:space="preserve">Coincide </w:t>
        <w:tab/>
        <w:tab/>
        <w:t xml:space="preserve">       No coincide</w:t>
      </w:r>
    </w:p>
    <w:p>
      <w:pPr>
        <w:pStyle w:val="Normal"/>
        <w:rPr>
          <w:lang w:val="es-ES"/>
        </w:rPr>
      </w:pPr>
      <w:r>
        <w:rPr>
          <w:lang w:val="es-ES"/>
        </w:rPr>
        <w:tab/>
        <w:tab/>
        <w:t xml:space="preserve">          Planteado</w:t>
      </w:r>
    </w:p>
    <w:p>
      <w:pPr>
        <w:pStyle w:val="Normal"/>
        <w:rPr>
          <w:lang w:val="es-ES"/>
        </w:rPr>
      </w:pPr>
      <w:r>
        <w:rPr>
          <w:lang w:val="es-ES"/>
        </w:rPr>
        <w:t>Varios caracteres</w:t>
        <w:tab/>
        <w:t xml:space="preserve"> 'a%a'</w:t>
        <w:tab/>
        <w:tab/>
        <w:t xml:space="preserve">  'aa', 'aBa', 'aBBBa'</w:t>
        <w:tab/>
        <w:tab/>
        <w:tab/>
        <w:t xml:space="preserve">  'aBC'</w:t>
      </w:r>
    </w:p>
    <w:p>
      <w:pPr>
        <w:pStyle w:val="Normal"/>
        <w:rPr>
          <w:lang w:val="es-ES"/>
        </w:rPr>
      </w:pPr>
      <w:r>
        <w:rPr>
          <w:lang w:val="es-ES"/>
        </w:rPr>
        <w:t>Carácter especial</w:t>
        <w:tab/>
        <w:t xml:space="preserve"> 'a[%]a'</w:t>
        <w:tab/>
        <w:tab/>
        <w:t xml:space="preserve"> 'a%a'</w:t>
        <w:tab/>
        <w:tab/>
        <w:tab/>
        <w:tab/>
        <w:tab/>
        <w:t xml:space="preserve">  'aaa'</w:t>
      </w:r>
    </w:p>
    <w:p>
      <w:pPr>
        <w:pStyle w:val="Normal"/>
        <w:rPr>
          <w:lang w:val="es-ES"/>
        </w:rPr>
      </w:pPr>
      <w:r>
        <w:rPr>
          <w:lang w:val="es-ES"/>
        </w:rPr>
        <w:t>Varios caracteres</w:t>
        <w:tab/>
        <w:t xml:space="preserve"> 'ab%' </w:t>
        <w:tab/>
        <w:tab/>
        <w:t xml:space="preserve">  'abcdefg', 'abc' </w:t>
        <w:tab/>
        <w:tab/>
        <w:tab/>
        <w:t xml:space="preserve">  'cab', 'aab'</w:t>
      </w:r>
    </w:p>
    <w:p>
      <w:pPr>
        <w:pStyle w:val="Normal"/>
        <w:rPr>
          <w:lang w:val="es-ES"/>
        </w:rPr>
      </w:pPr>
      <w:r>
        <w:rPr>
          <w:lang w:val="es-ES"/>
        </w:rPr>
        <w:t>Un solo carácter</w:t>
        <w:tab/>
        <w:t xml:space="preserve"> 'a_a'</w:t>
        <w:tab/>
        <w:tab/>
        <w:t xml:space="preserve"> 'aaa', 'a3a', 'aBa' </w:t>
        <w:tab/>
        <w:tab/>
        <w:tab/>
        <w:t xml:space="preserve">  'aBBBa'</w:t>
      </w:r>
    </w:p>
    <w:p>
      <w:pPr>
        <w:pStyle w:val="Normal"/>
        <w:rPr>
          <w:lang w:val="es-ES"/>
        </w:rPr>
      </w:pPr>
      <w:r>
        <w:rPr>
          <w:lang w:val="es-ES"/>
        </w:rPr>
        <w:t>Un solo dígito</w:t>
        <w:tab/>
        <w:tab/>
        <w:t xml:space="preserve"> 'a_a' </w:t>
        <w:tab/>
        <w:tab/>
        <w:t xml:space="preserve"> 'a0a', 'a1a', 'a2a' 'aaa',</w:t>
        <w:tab/>
        <w:tab/>
        <w:tab/>
        <w:t xml:space="preserve">  'a10a'</w:t>
      </w:r>
    </w:p>
    <w:p>
      <w:pPr>
        <w:pStyle w:val="Normal"/>
        <w:rPr>
          <w:lang w:val="es-ES"/>
        </w:rPr>
      </w:pPr>
      <w:r>
        <w:rPr>
          <w:lang w:val="es-ES"/>
        </w:rPr>
        <w:t>Rango de caracteres</w:t>
        <w:tab/>
        <w:t xml:space="preserve"> '[a-z]'</w:t>
        <w:tab/>
        <w:tab/>
        <w:t xml:space="preserve"> 'f', 'p', 'j'</w:t>
        <w:tab/>
        <w:tab/>
        <w:tab/>
        <w:tab/>
        <w:t xml:space="preserve">  '2', '&amp;'</w:t>
      </w:r>
    </w:p>
    <w:p>
      <w:pPr>
        <w:pStyle w:val="Normal"/>
        <w:rPr>
          <w:lang w:val="es-ES"/>
        </w:rPr>
      </w:pPr>
      <w:r>
        <w:rPr>
          <w:lang w:val="es-ES"/>
        </w:rPr>
        <w:t>Fuera de un rango</w:t>
        <w:tab/>
        <w:t xml:space="preserve"> '[^a-z]'</w:t>
        <w:tab/>
        <w:tab/>
        <w:t xml:space="preserve"> '9', '&amp;', '%'</w:t>
        <w:tab/>
        <w:tab/>
        <w:tab/>
        <w:tab/>
        <w:t xml:space="preserve">   'b', 'a'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Distinto de un dígito       '[^0-9]' </w:t>
        <w:tab/>
        <w:t xml:space="preserve">               'A', 'a', '&amp;', '~' </w:t>
        <w:tab/>
        <w:tab/>
        <w:tab/>
        <w:t xml:space="preserve">             </w:t>
        <w:tab/>
        <w:t xml:space="preserve">   '0', '1', '9'</w:t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  <w:t>Combinada</w:t>
        <w:tab/>
        <w:t xml:space="preserve">               'a[^b-m]_'</w:t>
        <w:tab/>
        <w:t xml:space="preserve"> 'An9', 'az0', 'a99' </w:t>
        <w:tab/>
        <w:tab/>
        <w:tab/>
        <w:t xml:space="preserve">   'abc', 'aj0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3299D3C</Template>
  <TotalTime>2</TotalTime>
  <Application>LibreOffice/24.8.1.2$Windows_X86_64 LibreOffice_project/87fa9aec1a63e70835390b81c40bb8993f1d4ff6</Application>
  <AppVersion>15.0000</AppVersion>
  <Pages>1</Pages>
  <Words>118</Words>
  <Characters>632</Characters>
  <CharactersWithSpaces>891</CharactersWithSpaces>
  <Paragraphs>18</Paragraphs>
  <Company>IES San Clemente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2022-11-29T11:48:00Z</dcterms:created>
  <dc:creator>Profe - Pérez Gómez, Catalina</dc:creator>
  <dc:description/>
  <dc:language>es-ES</dc:language>
  <cp:lastModifiedBy/>
  <dcterms:modified xsi:type="dcterms:W3CDTF">2024-11-24T22:53:37Z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